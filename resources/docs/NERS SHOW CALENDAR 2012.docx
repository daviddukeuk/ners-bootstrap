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0803"/>
      </w:tblGrid>
      <w:tr w:rsidR="005040AA" w:rsidRPr="005040AA" w:rsidTr="00E06002">
        <w:trPr>
          <w:trHeight w:val="510"/>
        </w:trPr>
        <w:tc>
          <w:tcPr>
            <w:tcW w:w="0" w:type="auto"/>
            <w:shd w:val="clear" w:color="000000" w:fill="B2A1C7"/>
            <w:noWrap/>
            <w:vAlign w:val="center"/>
            <w:hideMark/>
          </w:tcPr>
          <w:p w:rsidR="005040AA" w:rsidRPr="005040AA" w:rsidRDefault="00E06002" w:rsidP="00E06002">
            <w:pPr>
              <w:spacing w:before="120" w:after="1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entury Gothic" w:eastAsia="Times New Roman" w:hAnsi="Century Gothic" w:cs="Calibri"/>
                <w:noProof/>
                <w:color w:val="FFFFFF"/>
                <w:sz w:val="36"/>
                <w:szCs w:val="36"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3705225" y="1123950"/>
                  <wp:positionH relativeFrom="margin">
                    <wp:posOffset>6306820</wp:posOffset>
                  </wp:positionH>
                  <wp:positionV relativeFrom="margin">
                    <wp:posOffset>4445</wp:posOffset>
                  </wp:positionV>
                  <wp:extent cx="428625" cy="438150"/>
                  <wp:effectExtent l="19050" t="0" r="9525" b="0"/>
                  <wp:wrapSquare wrapText="bothSides"/>
                  <wp:docPr id="3" name="Picture 2" descr="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040AA" w:rsidRPr="005040AA">
              <w:rPr>
                <w:rFonts w:ascii="Century Gothic" w:eastAsia="Times New Roman" w:hAnsi="Century Gothic" w:cs="Calibri"/>
                <w:color w:val="FFFFFF"/>
                <w:sz w:val="36"/>
                <w:szCs w:val="36"/>
                <w:lang w:val="en-GB" w:eastAsia="en-GB"/>
              </w:rPr>
              <w:t>NERS SHOW CALENDAR 201</w:t>
            </w:r>
            <w:r w:rsidR="005040AA">
              <w:rPr>
                <w:rFonts w:ascii="Century Gothic" w:eastAsia="Times New Roman" w:hAnsi="Century Gothic" w:cs="Calibri"/>
                <w:color w:val="FFFFFF"/>
                <w:sz w:val="36"/>
                <w:szCs w:val="36"/>
                <w:lang w:val="en-GB" w:eastAsia="en-GB"/>
              </w:rPr>
              <w:t>2</w:t>
            </w:r>
          </w:p>
        </w:tc>
      </w:tr>
    </w:tbl>
    <w:tbl>
      <w:tblPr>
        <w:tblStyle w:val="TableHost"/>
        <w:tblW w:w="5000" w:type="pct"/>
        <w:tblLook w:val="04A0"/>
      </w:tblPr>
      <w:tblGrid>
        <w:gridCol w:w="2217"/>
        <w:gridCol w:w="649"/>
        <w:gridCol w:w="2217"/>
        <w:gridCol w:w="643"/>
        <w:gridCol w:w="2216"/>
        <w:gridCol w:w="642"/>
        <w:gridCol w:w="2216"/>
      </w:tblGrid>
      <w:tr w:rsidR="006B4672" w:rsidTr="008335DF">
        <w:trPr>
          <w:trHeight w:hRule="exact" w:val="2972"/>
        </w:trPr>
        <w:tc>
          <w:tcPr>
            <w:tcW w:w="2217" w:type="dxa"/>
          </w:tcPr>
          <w:tbl>
            <w:tblPr>
              <w:tblStyle w:val="CalendarTables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4"/>
              <w:gridCol w:w="311"/>
              <w:gridCol w:w="311"/>
              <w:gridCol w:w="344"/>
              <w:gridCol w:w="311"/>
              <w:gridCol w:w="313"/>
              <w:gridCol w:w="313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January</w:t>
                  </w:r>
                </w:p>
              </w:tc>
            </w:tr>
            <w:tr w:rsidR="006B4672" w:rsidTr="008335DF">
              <w:tc>
                <w:tcPr>
                  <w:tcW w:w="705" w:type="pct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2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2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2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7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7" w:type="pct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5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</w:tr>
            <w:tr w:rsidR="006B4672" w:rsidTr="008335DF">
              <w:tc>
                <w:tcPr>
                  <w:tcW w:w="705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7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</w:tr>
            <w:tr w:rsidR="006B4672" w:rsidTr="008335DF">
              <w:tc>
                <w:tcPr>
                  <w:tcW w:w="705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7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</w:tr>
            <w:tr w:rsidR="006B4672" w:rsidTr="008335DF">
              <w:tc>
                <w:tcPr>
                  <w:tcW w:w="705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7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</w:tr>
            <w:tr w:rsidR="006B4672" w:rsidTr="008335DF">
              <w:tc>
                <w:tcPr>
                  <w:tcW w:w="705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7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</w:tr>
            <w:tr w:rsidR="006B4672" w:rsidTr="008335DF">
              <w:tc>
                <w:tcPr>
                  <w:tcW w:w="705" w:type="pct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31</w:t>
                  </w:r>
                </w:p>
              </w:tc>
              <w:tc>
                <w:tcPr>
                  <w:tcW w:w="702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2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</w:tbl>
          <w:p w:rsidR="006B4672" w:rsidRDefault="006B4672"/>
        </w:tc>
        <w:tc>
          <w:tcPr>
            <w:tcW w:w="649" w:type="dxa"/>
          </w:tcPr>
          <w:p w:rsidR="006B4672" w:rsidRDefault="006B4672">
            <w:pPr>
              <w:pStyle w:val="Month"/>
            </w:pPr>
          </w:p>
        </w:tc>
        <w:tc>
          <w:tcPr>
            <w:tcW w:w="2217" w:type="dxa"/>
          </w:tcPr>
          <w:tbl>
            <w:tblPr>
              <w:tblStyle w:val="CalendarTables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2"/>
              <w:gridCol w:w="314"/>
              <w:gridCol w:w="319"/>
              <w:gridCol w:w="318"/>
              <w:gridCol w:w="318"/>
              <w:gridCol w:w="318"/>
              <w:gridCol w:w="318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February</w:t>
                  </w:r>
                </w:p>
              </w:tc>
            </w:tr>
            <w:tr w:rsidR="006B4672" w:rsidTr="008335DF">
              <w:tc>
                <w:tcPr>
                  <w:tcW w:w="702" w:type="pct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7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RPr="005040AA" w:rsidTr="008335DF">
              <w:tc>
                <w:tcPr>
                  <w:tcW w:w="702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</w:tr>
            <w:tr w:rsidR="006B4672" w:rsidRPr="005040AA" w:rsidTr="008335DF">
              <w:tc>
                <w:tcPr>
                  <w:tcW w:w="702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</w:tr>
            <w:tr w:rsidR="006B4672" w:rsidRPr="005040AA" w:rsidTr="008335DF">
              <w:tc>
                <w:tcPr>
                  <w:tcW w:w="702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</w:tr>
            <w:tr w:rsidR="006B4672" w:rsidRPr="005040AA" w:rsidTr="008335DF">
              <w:tc>
                <w:tcPr>
                  <w:tcW w:w="702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B2A1C7"/>
                  <w:vAlign w:val="center"/>
                </w:tcPr>
                <w:p w:rsidR="006B4672" w:rsidRPr="008335DF" w:rsidRDefault="005040AA" w:rsidP="005040AA">
                  <w:pPr>
                    <w:pStyle w:val="Date"/>
                  </w:pPr>
                  <w:r w:rsidRPr="008335DF"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</w:tr>
            <w:tr w:rsidR="006B4672" w:rsidRPr="005040AA" w:rsidTr="008335DF">
              <w:tc>
                <w:tcPr>
                  <w:tcW w:w="702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7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</w:tr>
            <w:tr w:rsidR="006B4672" w:rsidRPr="005040AA" w:rsidTr="008335DF">
              <w:tc>
                <w:tcPr>
                  <w:tcW w:w="702" w:type="pct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6B4672" w:rsidRDefault="006B4672" w:rsidP="005040AA">
                  <w:pPr>
                    <w:pStyle w:val="Date"/>
                  </w:pPr>
                </w:p>
              </w:tc>
              <w:tc>
                <w:tcPr>
                  <w:tcW w:w="707" w:type="pct"/>
                  <w:tcBorders>
                    <w:top w:val="nil"/>
                    <w:bottom w:val="single" w:sz="4" w:space="0" w:color="auto"/>
                  </w:tcBorders>
                </w:tcPr>
                <w:p w:rsidR="006B4672" w:rsidRDefault="006B4672" w:rsidP="005040AA">
                  <w:pPr>
                    <w:pStyle w:val="Date"/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</w:tcPr>
                <w:p w:rsidR="006B4672" w:rsidRDefault="006B4672" w:rsidP="005040AA">
                  <w:pPr>
                    <w:pStyle w:val="Date"/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</w:tcPr>
                <w:p w:rsidR="006B4672" w:rsidRDefault="006B4672" w:rsidP="005040AA">
                  <w:pPr>
                    <w:pStyle w:val="Date"/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</w:tcPr>
                <w:p w:rsidR="006B4672" w:rsidRDefault="006B4672" w:rsidP="005040AA">
                  <w:pPr>
                    <w:pStyle w:val="Date"/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</w:tcBorders>
                </w:tcPr>
                <w:p w:rsidR="006B4672" w:rsidRDefault="006B4672" w:rsidP="005040AA">
                  <w:pPr>
                    <w:pStyle w:val="Date"/>
                  </w:pPr>
                </w:p>
              </w:tc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</w:tcPr>
                <w:p w:rsidR="006B4672" w:rsidRDefault="006B4672" w:rsidP="005040AA">
                  <w:pPr>
                    <w:pStyle w:val="Date"/>
                  </w:pPr>
                </w:p>
              </w:tc>
            </w:tr>
          </w:tbl>
          <w:p w:rsidR="006B4672" w:rsidRDefault="006B4672"/>
        </w:tc>
        <w:tc>
          <w:tcPr>
            <w:tcW w:w="643" w:type="dxa"/>
          </w:tcPr>
          <w:p w:rsidR="006B4672" w:rsidRDefault="006B4672">
            <w:pPr>
              <w:pStyle w:val="Month"/>
            </w:pPr>
          </w:p>
        </w:tc>
        <w:tc>
          <w:tcPr>
            <w:tcW w:w="2216" w:type="dxa"/>
          </w:tcPr>
          <w:tbl>
            <w:tblPr>
              <w:tblStyle w:val="CalendarTables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3"/>
              <w:gridCol w:w="312"/>
              <w:gridCol w:w="312"/>
              <w:gridCol w:w="343"/>
              <w:gridCol w:w="312"/>
              <w:gridCol w:w="312"/>
              <w:gridCol w:w="312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March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31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73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</w:tr>
          </w:tbl>
          <w:p w:rsidR="006B4672" w:rsidRDefault="006B4672"/>
        </w:tc>
        <w:tc>
          <w:tcPr>
            <w:tcW w:w="642" w:type="dxa"/>
          </w:tcPr>
          <w:p w:rsidR="006B4672" w:rsidRDefault="006B4672">
            <w:pPr>
              <w:pStyle w:val="Month"/>
            </w:pPr>
          </w:p>
        </w:tc>
        <w:tc>
          <w:tcPr>
            <w:tcW w:w="2216" w:type="dxa"/>
          </w:tcPr>
          <w:tbl>
            <w:tblPr>
              <w:tblStyle w:val="CalendarTables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3"/>
              <w:gridCol w:w="312"/>
              <w:gridCol w:w="312"/>
              <w:gridCol w:w="343"/>
              <w:gridCol w:w="312"/>
              <w:gridCol w:w="312"/>
              <w:gridCol w:w="312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April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RPr="005040AA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</w:tr>
            <w:tr w:rsidR="006B4672" w:rsidRPr="005040AA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</w:tr>
            <w:tr w:rsidR="006B4672" w:rsidRPr="005040AA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shd w:val="clear" w:color="auto" w:fill="B2A1C7"/>
                  <w:vAlign w:val="center"/>
                </w:tcPr>
                <w:p w:rsidR="006B4672" w:rsidRPr="008335DF" w:rsidRDefault="005040AA" w:rsidP="005040AA">
                  <w:pPr>
                    <w:pStyle w:val="Date"/>
                  </w:pPr>
                  <w:r w:rsidRPr="008335DF">
                    <w:t>14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</w:tr>
            <w:tr w:rsidR="006B4672" w:rsidRPr="005040AA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</w:tr>
            <w:tr w:rsidR="006B4672" w:rsidRPr="005040AA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73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</w:tr>
            <w:tr w:rsidR="006B4672" w:rsidRPr="005040AA" w:rsidTr="008335DF">
              <w:tc>
                <w:tcPr>
                  <w:tcW w:w="703" w:type="pct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Pr="008335DF" w:rsidRDefault="005040AA" w:rsidP="005040AA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5040AA">
                  <w:pPr>
                    <w:pStyle w:val="Date"/>
                    <w:rPr>
                      <w:b w:val="0"/>
                    </w:rPr>
                  </w:pPr>
                </w:p>
              </w:tc>
            </w:tr>
          </w:tbl>
          <w:p w:rsidR="006B4672" w:rsidRDefault="006B4672"/>
        </w:tc>
      </w:tr>
      <w:tr w:rsidR="006B4672" w:rsidTr="008335DF">
        <w:trPr>
          <w:trHeight w:hRule="exact" w:val="2981"/>
        </w:trPr>
        <w:tc>
          <w:tcPr>
            <w:tcW w:w="2217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09"/>
              <w:gridCol w:w="313"/>
              <w:gridCol w:w="313"/>
              <w:gridCol w:w="345"/>
              <w:gridCol w:w="313"/>
              <w:gridCol w:w="313"/>
              <w:gridCol w:w="311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May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2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7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2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</w:tr>
          </w:tbl>
          <w:p w:rsidR="006B4672" w:rsidRDefault="006B4672"/>
        </w:tc>
        <w:tc>
          <w:tcPr>
            <w:tcW w:w="649" w:type="dxa"/>
          </w:tcPr>
          <w:p w:rsidR="006B4672" w:rsidRDefault="006B4672">
            <w:pPr>
              <w:pStyle w:val="Month"/>
            </w:pPr>
          </w:p>
        </w:tc>
        <w:tc>
          <w:tcPr>
            <w:tcW w:w="2217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09"/>
              <w:gridCol w:w="313"/>
              <w:gridCol w:w="313"/>
              <w:gridCol w:w="345"/>
              <w:gridCol w:w="313"/>
              <w:gridCol w:w="313"/>
              <w:gridCol w:w="311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June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2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07" w:type="pct"/>
                  <w:shd w:val="clear" w:color="auto" w:fill="B2A1C7"/>
                  <w:vAlign w:val="center"/>
                </w:tcPr>
                <w:p w:rsidR="006B4672" w:rsidRPr="007F416C" w:rsidRDefault="005040AA" w:rsidP="002A37CC">
                  <w:pPr>
                    <w:pStyle w:val="Date"/>
                  </w:pPr>
                  <w:r w:rsidRPr="007F416C">
                    <w:t>2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7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2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</w:tr>
          </w:tbl>
          <w:p w:rsidR="006B4672" w:rsidRDefault="006B4672"/>
        </w:tc>
        <w:tc>
          <w:tcPr>
            <w:tcW w:w="643" w:type="dxa"/>
          </w:tcPr>
          <w:p w:rsidR="006B4672" w:rsidRDefault="006B4672">
            <w:pPr>
              <w:pStyle w:val="Month"/>
            </w:pPr>
          </w:p>
        </w:tc>
        <w:tc>
          <w:tcPr>
            <w:tcW w:w="2216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3"/>
              <w:gridCol w:w="312"/>
              <w:gridCol w:w="312"/>
              <w:gridCol w:w="343"/>
              <w:gridCol w:w="312"/>
              <w:gridCol w:w="312"/>
              <w:gridCol w:w="312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July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31</w:t>
                  </w: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</w:tbl>
          <w:p w:rsidR="006B4672" w:rsidRDefault="006B4672"/>
        </w:tc>
        <w:tc>
          <w:tcPr>
            <w:tcW w:w="642" w:type="dxa"/>
          </w:tcPr>
          <w:p w:rsidR="006B4672" w:rsidRDefault="006B4672">
            <w:pPr>
              <w:pStyle w:val="Month"/>
            </w:pPr>
          </w:p>
        </w:tc>
        <w:tc>
          <w:tcPr>
            <w:tcW w:w="2216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3"/>
              <w:gridCol w:w="312"/>
              <w:gridCol w:w="312"/>
              <w:gridCol w:w="343"/>
              <w:gridCol w:w="312"/>
              <w:gridCol w:w="312"/>
              <w:gridCol w:w="312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August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shd w:val="clear" w:color="auto" w:fill="B2A1C7"/>
                  <w:vAlign w:val="center"/>
                </w:tcPr>
                <w:p w:rsidR="006B4672" w:rsidRPr="008335DF" w:rsidRDefault="005040AA" w:rsidP="002A37CC">
                  <w:pPr>
                    <w:pStyle w:val="Date"/>
                  </w:pPr>
                  <w:r w:rsidRPr="008335DF">
                    <w:t>11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73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</w:tr>
          </w:tbl>
          <w:p w:rsidR="006B4672" w:rsidRDefault="006B4672"/>
        </w:tc>
      </w:tr>
      <w:tr w:rsidR="006B4672" w:rsidTr="008335DF">
        <w:trPr>
          <w:trHeight w:hRule="exact" w:val="2981"/>
        </w:trPr>
        <w:tc>
          <w:tcPr>
            <w:tcW w:w="2217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09"/>
              <w:gridCol w:w="313"/>
              <w:gridCol w:w="313"/>
              <w:gridCol w:w="345"/>
              <w:gridCol w:w="313"/>
              <w:gridCol w:w="313"/>
              <w:gridCol w:w="311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September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2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7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2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</w:tr>
          </w:tbl>
          <w:p w:rsidR="006B4672" w:rsidRDefault="006B4672"/>
        </w:tc>
        <w:tc>
          <w:tcPr>
            <w:tcW w:w="649" w:type="dxa"/>
          </w:tcPr>
          <w:p w:rsidR="006B4672" w:rsidRDefault="006B4672">
            <w:pPr>
              <w:pStyle w:val="Month"/>
            </w:pPr>
          </w:p>
        </w:tc>
        <w:tc>
          <w:tcPr>
            <w:tcW w:w="2217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09"/>
              <w:gridCol w:w="313"/>
              <w:gridCol w:w="313"/>
              <w:gridCol w:w="345"/>
              <w:gridCol w:w="313"/>
              <w:gridCol w:w="313"/>
              <w:gridCol w:w="311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October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7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2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7" w:type="pct"/>
                  <w:shd w:val="clear" w:color="auto" w:fill="B2A1C7"/>
                  <w:vAlign w:val="center"/>
                </w:tcPr>
                <w:p w:rsidR="006B4672" w:rsidRPr="007F416C" w:rsidRDefault="005040AA" w:rsidP="002A37CC">
                  <w:pPr>
                    <w:pStyle w:val="Date"/>
                  </w:pPr>
                  <w:r w:rsidRPr="007F416C">
                    <w:t>6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31</w:t>
                  </w:r>
                </w:p>
              </w:tc>
              <w:tc>
                <w:tcPr>
                  <w:tcW w:w="777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7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2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  <w:tr w:rsidR="006B4672" w:rsidTr="008335DF">
              <w:tc>
                <w:tcPr>
                  <w:tcW w:w="700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7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7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2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</w:tr>
          </w:tbl>
          <w:p w:rsidR="006B4672" w:rsidRDefault="006B4672"/>
        </w:tc>
        <w:tc>
          <w:tcPr>
            <w:tcW w:w="643" w:type="dxa"/>
          </w:tcPr>
          <w:p w:rsidR="006B4672" w:rsidRDefault="006B4672">
            <w:pPr>
              <w:pStyle w:val="Month"/>
            </w:pPr>
          </w:p>
        </w:tc>
        <w:tc>
          <w:tcPr>
            <w:tcW w:w="2216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3"/>
              <w:gridCol w:w="312"/>
              <w:gridCol w:w="312"/>
              <w:gridCol w:w="343"/>
              <w:gridCol w:w="312"/>
              <w:gridCol w:w="312"/>
              <w:gridCol w:w="312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November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73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Default="006B4672" w:rsidP="002A37CC">
                  <w:pPr>
                    <w:pStyle w:val="Date"/>
                  </w:pPr>
                </w:p>
              </w:tc>
            </w:tr>
          </w:tbl>
          <w:p w:rsidR="006B4672" w:rsidRDefault="006B4672"/>
        </w:tc>
        <w:tc>
          <w:tcPr>
            <w:tcW w:w="642" w:type="dxa"/>
          </w:tcPr>
          <w:p w:rsidR="006B4672" w:rsidRDefault="006B4672">
            <w:pPr>
              <w:pStyle w:val="Month"/>
            </w:pPr>
          </w:p>
        </w:tc>
        <w:tc>
          <w:tcPr>
            <w:tcW w:w="2216" w:type="dxa"/>
          </w:tcPr>
          <w:tbl>
            <w:tblPr>
              <w:tblStyle w:val="CalendarTables"/>
              <w:tblW w:w="5000" w:type="pct"/>
              <w:tblCellMar>
                <w:top w:w="57" w:type="dxa"/>
                <w:left w:w="28" w:type="dxa"/>
                <w:bottom w:w="28" w:type="dxa"/>
                <w:right w:w="28" w:type="dxa"/>
              </w:tblCellMar>
              <w:tblLook w:val="04A0"/>
            </w:tblPr>
            <w:tblGrid>
              <w:gridCol w:w="313"/>
              <w:gridCol w:w="312"/>
              <w:gridCol w:w="312"/>
              <w:gridCol w:w="343"/>
              <w:gridCol w:w="312"/>
              <w:gridCol w:w="312"/>
              <w:gridCol w:w="312"/>
            </w:tblGrid>
            <w:tr w:rsidR="008335DF" w:rsidTr="008335DF">
              <w:tc>
                <w:tcPr>
                  <w:tcW w:w="5000" w:type="pct"/>
                  <w:gridSpan w:val="7"/>
                  <w:tcBorders>
                    <w:bottom w:val="single" w:sz="4" w:space="0" w:color="auto"/>
                  </w:tcBorders>
                </w:tcPr>
                <w:p w:rsidR="008335DF" w:rsidRDefault="008335DF" w:rsidP="008335DF">
                  <w:pPr>
                    <w:pStyle w:val="Month"/>
                  </w:pPr>
                  <w:r>
                    <w:t>December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M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W</w:t>
                  </w:r>
                </w:p>
              </w:tc>
              <w:tc>
                <w:tcPr>
                  <w:tcW w:w="773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T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F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6B4672" w:rsidRDefault="005040AA">
                  <w:pPr>
                    <w:pStyle w:val="Day"/>
                  </w:pPr>
                  <w:r>
                    <w:t>S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5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6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7</w:t>
                  </w:r>
                </w:p>
              </w:tc>
              <w:tc>
                <w:tcPr>
                  <w:tcW w:w="705" w:type="pct"/>
                  <w:shd w:val="clear" w:color="auto" w:fill="B2A1C7"/>
                  <w:vAlign w:val="center"/>
                </w:tcPr>
                <w:p w:rsidR="006B4672" w:rsidRPr="007F416C" w:rsidRDefault="005040AA" w:rsidP="002A37CC">
                  <w:pPr>
                    <w:pStyle w:val="Date"/>
                  </w:pPr>
                  <w:r w:rsidRPr="007F416C">
                    <w:t>8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9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12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13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15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16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19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20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21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22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23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24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25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26</w:t>
                  </w:r>
                </w:p>
              </w:tc>
              <w:tc>
                <w:tcPr>
                  <w:tcW w:w="773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27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28</w:t>
                  </w:r>
                </w:p>
              </w:tc>
              <w:tc>
                <w:tcPr>
                  <w:tcW w:w="705" w:type="pct"/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29</w:t>
                  </w:r>
                </w:p>
              </w:tc>
              <w:tc>
                <w:tcPr>
                  <w:tcW w:w="705" w:type="pct"/>
                  <w:tcBorders>
                    <w:right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30</w:t>
                  </w:r>
                </w:p>
              </w:tc>
            </w:tr>
            <w:tr w:rsidR="006B4672" w:rsidTr="008335DF">
              <w:tc>
                <w:tcPr>
                  <w:tcW w:w="703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B4672" w:rsidRPr="008335DF" w:rsidRDefault="005040AA" w:rsidP="002A37CC">
                  <w:pPr>
                    <w:pStyle w:val="Date"/>
                    <w:rPr>
                      <w:b w:val="0"/>
                    </w:rPr>
                  </w:pPr>
                  <w:r w:rsidRPr="008335DF">
                    <w:rPr>
                      <w:b w:val="0"/>
                    </w:rPr>
                    <w:t>31</w:t>
                  </w: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73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  <w:tc>
                <w:tcPr>
                  <w:tcW w:w="705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672" w:rsidRPr="008335DF" w:rsidRDefault="006B4672" w:rsidP="002A37CC">
                  <w:pPr>
                    <w:pStyle w:val="Date"/>
                    <w:rPr>
                      <w:b w:val="0"/>
                    </w:rPr>
                  </w:pPr>
                </w:p>
              </w:tc>
            </w:tr>
          </w:tbl>
          <w:p w:rsidR="006B4672" w:rsidRDefault="006B4672"/>
        </w:tc>
      </w:tr>
    </w:tbl>
    <w:p w:rsidR="006B4672" w:rsidRDefault="006B4672"/>
    <w:p w:rsidR="002A37CC" w:rsidRDefault="002A37CC"/>
    <w:p w:rsidR="002A37CC" w:rsidRDefault="002A37CC"/>
    <w:tbl>
      <w:tblPr>
        <w:tblStyle w:val="TableHost"/>
        <w:tblW w:w="5000" w:type="pct"/>
        <w:tblLayout w:type="fixed"/>
        <w:tblLook w:val="04A0"/>
      </w:tblPr>
      <w:tblGrid>
        <w:gridCol w:w="10800"/>
      </w:tblGrid>
      <w:tr w:rsidR="006B4672" w:rsidTr="005040AA">
        <w:tc>
          <w:tcPr>
            <w:tcW w:w="10800" w:type="dxa"/>
            <w:shd w:val="clear" w:color="auto" w:fill="auto"/>
            <w:vAlign w:val="bottom"/>
          </w:tcPr>
          <w:p w:rsidR="005040AA" w:rsidRPr="005040AA" w:rsidRDefault="005040AA" w:rsidP="00E06002">
            <w:pPr>
              <w:pStyle w:val="Address"/>
              <w:spacing w:before="60" w:after="60"/>
              <w:jc w:val="left"/>
              <w:rPr>
                <w:b w:val="0"/>
                <w:sz w:val="20"/>
                <w:szCs w:val="20"/>
                <w:lang w:val="en-GB"/>
              </w:rPr>
            </w:pPr>
            <w:bookmarkStart w:id="0" w:name="_GoBack"/>
            <w:bookmarkEnd w:id="0"/>
            <w:r>
              <w:rPr>
                <w:b w:val="0"/>
                <w:sz w:val="20"/>
                <w:szCs w:val="20"/>
                <w:lang w:val="en-GB"/>
              </w:rPr>
              <w:t>25</w:t>
            </w:r>
            <w:r w:rsidRPr="005040AA">
              <w:rPr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Pr="005040AA">
              <w:rPr>
                <w:b w:val="0"/>
                <w:sz w:val="20"/>
                <w:szCs w:val="20"/>
                <w:lang w:val="en-GB"/>
              </w:rPr>
              <w:t xml:space="preserve">February: </w:t>
            </w:r>
            <w:r w:rsidRPr="005040AA">
              <w:rPr>
                <w:b w:val="0"/>
                <w:sz w:val="20"/>
                <w:szCs w:val="20"/>
                <w:lang w:val="en-GB"/>
              </w:rPr>
              <w:tab/>
            </w:r>
            <w:r>
              <w:rPr>
                <w:b w:val="0"/>
                <w:sz w:val="20"/>
                <w:szCs w:val="20"/>
                <w:lang w:val="en-GB"/>
              </w:rPr>
              <w:t>Stillington</w:t>
            </w:r>
            <w:r w:rsidR="00E06002">
              <w:rPr>
                <w:b w:val="0"/>
                <w:sz w:val="20"/>
                <w:szCs w:val="20"/>
                <w:lang w:val="en-GB"/>
              </w:rPr>
              <w:t xml:space="preserve"> (</w:t>
            </w:r>
            <w:r w:rsidR="00E06002" w:rsidRPr="00E06002">
              <w:rPr>
                <w:b w:val="0"/>
                <w:sz w:val="20"/>
                <w:szCs w:val="20"/>
              </w:rPr>
              <w:t xml:space="preserve">Stillington Youth and Community Centre, </w:t>
            </w:r>
            <w:proofErr w:type="spellStart"/>
            <w:r w:rsidR="00E06002" w:rsidRPr="00E06002">
              <w:rPr>
                <w:b w:val="0"/>
                <w:sz w:val="20"/>
                <w:szCs w:val="20"/>
              </w:rPr>
              <w:t>Lowson</w:t>
            </w:r>
            <w:proofErr w:type="spellEnd"/>
            <w:r w:rsidR="00E06002" w:rsidRPr="00E06002">
              <w:rPr>
                <w:b w:val="0"/>
                <w:sz w:val="20"/>
                <w:szCs w:val="20"/>
              </w:rPr>
              <w:t xml:space="preserve"> Street, Stillington</w:t>
            </w:r>
            <w:r w:rsidR="00E06002">
              <w:rPr>
                <w:b w:val="0"/>
                <w:sz w:val="20"/>
                <w:szCs w:val="20"/>
              </w:rPr>
              <w:t xml:space="preserve"> </w:t>
            </w:r>
            <w:r w:rsidR="00E06002" w:rsidRPr="00E06002">
              <w:rPr>
                <w:b w:val="0"/>
                <w:sz w:val="20"/>
                <w:szCs w:val="20"/>
              </w:rPr>
              <w:t>TS21 1JE</w:t>
            </w:r>
            <w:r w:rsidR="00E06002">
              <w:rPr>
                <w:b w:val="0"/>
                <w:sz w:val="20"/>
                <w:szCs w:val="20"/>
              </w:rPr>
              <w:t>)</w:t>
            </w:r>
          </w:p>
          <w:p w:rsidR="005040AA" w:rsidRPr="005040AA" w:rsidRDefault="005040AA" w:rsidP="00E06002">
            <w:pPr>
              <w:pStyle w:val="Address"/>
              <w:spacing w:before="60" w:after="60"/>
              <w:jc w:val="left"/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sz w:val="20"/>
                <w:szCs w:val="20"/>
                <w:lang w:val="en-GB"/>
              </w:rPr>
              <w:t>14</w:t>
            </w:r>
            <w:r w:rsidRPr="005040AA">
              <w:rPr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b w:val="0"/>
                <w:sz w:val="20"/>
                <w:szCs w:val="20"/>
                <w:lang w:val="en-GB"/>
              </w:rPr>
              <w:t xml:space="preserve"> April</w:t>
            </w:r>
            <w:r w:rsidRPr="005040AA">
              <w:rPr>
                <w:b w:val="0"/>
                <w:sz w:val="20"/>
                <w:szCs w:val="20"/>
                <w:lang w:val="en-GB"/>
              </w:rPr>
              <w:t xml:space="preserve">:  </w:t>
            </w:r>
            <w:r w:rsidRPr="005040AA">
              <w:rPr>
                <w:b w:val="0"/>
                <w:sz w:val="20"/>
                <w:szCs w:val="20"/>
                <w:lang w:val="en-GB"/>
              </w:rPr>
              <w:tab/>
            </w:r>
            <w:r>
              <w:rPr>
                <w:b w:val="0"/>
                <w:sz w:val="20"/>
                <w:szCs w:val="20"/>
                <w:lang w:val="en-GB"/>
              </w:rPr>
              <w:t>Preston</w:t>
            </w:r>
            <w:r w:rsidR="00F406FB">
              <w:rPr>
                <w:b w:val="0"/>
                <w:sz w:val="20"/>
                <w:szCs w:val="20"/>
                <w:lang w:val="en-GB"/>
              </w:rPr>
              <w:t xml:space="preserve"> – AGM</w:t>
            </w:r>
            <w:r w:rsidR="00E06002">
              <w:rPr>
                <w:b w:val="0"/>
                <w:sz w:val="20"/>
                <w:szCs w:val="20"/>
                <w:lang w:val="en-GB"/>
              </w:rPr>
              <w:t xml:space="preserve"> (</w:t>
            </w:r>
            <w:r w:rsidR="00E06002" w:rsidRPr="00E06002">
              <w:rPr>
                <w:b w:val="0"/>
                <w:sz w:val="20"/>
                <w:szCs w:val="20"/>
              </w:rPr>
              <w:t xml:space="preserve">Christ Church, Victoria Road, </w:t>
            </w:r>
            <w:proofErr w:type="spellStart"/>
            <w:r w:rsidR="00E06002" w:rsidRPr="00E06002">
              <w:rPr>
                <w:b w:val="0"/>
                <w:sz w:val="20"/>
                <w:szCs w:val="20"/>
              </w:rPr>
              <w:t>Fulwood</w:t>
            </w:r>
            <w:proofErr w:type="spellEnd"/>
            <w:r w:rsidR="00E06002" w:rsidRPr="00E06002">
              <w:rPr>
                <w:b w:val="0"/>
                <w:sz w:val="20"/>
                <w:szCs w:val="20"/>
              </w:rPr>
              <w:t>, Preston</w:t>
            </w:r>
            <w:r w:rsidR="00E06002">
              <w:rPr>
                <w:b w:val="0"/>
                <w:sz w:val="20"/>
                <w:szCs w:val="20"/>
              </w:rPr>
              <w:t xml:space="preserve"> </w:t>
            </w:r>
            <w:r w:rsidR="00E06002" w:rsidRPr="00E06002">
              <w:rPr>
                <w:b w:val="0"/>
                <w:sz w:val="20"/>
                <w:szCs w:val="20"/>
              </w:rPr>
              <w:t>PR2 8N</w:t>
            </w:r>
            <w:r w:rsidR="00E06002">
              <w:rPr>
                <w:b w:val="0"/>
                <w:sz w:val="20"/>
                <w:szCs w:val="20"/>
              </w:rPr>
              <w:t>)</w:t>
            </w:r>
          </w:p>
          <w:p w:rsidR="005040AA" w:rsidRPr="005040AA" w:rsidRDefault="005040AA" w:rsidP="00E06002">
            <w:pPr>
              <w:pStyle w:val="Address"/>
              <w:spacing w:before="60" w:after="60"/>
              <w:jc w:val="left"/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sz w:val="20"/>
                <w:szCs w:val="20"/>
                <w:lang w:val="en-GB"/>
              </w:rPr>
              <w:t>2</w:t>
            </w:r>
            <w:r w:rsidRPr="005040AA">
              <w:rPr>
                <w:b w:val="0"/>
                <w:sz w:val="20"/>
                <w:szCs w:val="20"/>
                <w:vertAlign w:val="superscript"/>
                <w:lang w:val="en-GB"/>
              </w:rPr>
              <w:t>nd</w:t>
            </w:r>
            <w:r>
              <w:rPr>
                <w:b w:val="0"/>
                <w:sz w:val="20"/>
                <w:szCs w:val="20"/>
                <w:lang w:val="en-GB"/>
              </w:rPr>
              <w:t xml:space="preserve"> June</w:t>
            </w:r>
            <w:r w:rsidRPr="005040AA">
              <w:rPr>
                <w:b w:val="0"/>
                <w:sz w:val="20"/>
                <w:szCs w:val="20"/>
                <w:lang w:val="en-GB"/>
              </w:rPr>
              <w:t xml:space="preserve">: </w:t>
            </w:r>
            <w:r w:rsidRPr="005040AA">
              <w:rPr>
                <w:b w:val="0"/>
                <w:sz w:val="20"/>
                <w:szCs w:val="20"/>
                <w:lang w:val="en-GB"/>
              </w:rPr>
              <w:tab/>
            </w:r>
            <w:r>
              <w:rPr>
                <w:b w:val="0"/>
                <w:sz w:val="20"/>
                <w:szCs w:val="20"/>
                <w:lang w:val="en-GB"/>
              </w:rPr>
              <w:t>Gosforth</w:t>
            </w:r>
            <w:r w:rsidR="00E06002">
              <w:rPr>
                <w:b w:val="0"/>
                <w:sz w:val="20"/>
                <w:szCs w:val="20"/>
                <w:lang w:val="en-GB"/>
              </w:rPr>
              <w:t xml:space="preserve"> (</w:t>
            </w:r>
            <w:r w:rsidR="00E06002" w:rsidRPr="00E06002">
              <w:rPr>
                <w:b w:val="0"/>
                <w:sz w:val="20"/>
                <w:szCs w:val="20"/>
                <w:lang w:val="en-GB"/>
              </w:rPr>
              <w:t>St Nicholas, Church Road, Gosforth, Tyne and Wear</w:t>
            </w:r>
            <w:r w:rsidR="00E06002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="00E06002" w:rsidRPr="00E06002">
              <w:rPr>
                <w:b w:val="0"/>
                <w:sz w:val="20"/>
                <w:szCs w:val="20"/>
                <w:lang w:val="en-GB"/>
              </w:rPr>
              <w:t>NE3 1XR</w:t>
            </w:r>
            <w:r w:rsidR="00E06002">
              <w:rPr>
                <w:b w:val="0"/>
                <w:sz w:val="20"/>
                <w:szCs w:val="20"/>
                <w:lang w:val="en-GB"/>
              </w:rPr>
              <w:t>)</w:t>
            </w:r>
          </w:p>
          <w:p w:rsidR="005040AA" w:rsidRPr="005040AA" w:rsidRDefault="005040AA" w:rsidP="00E06002">
            <w:pPr>
              <w:pStyle w:val="Address"/>
              <w:spacing w:before="60" w:after="60"/>
              <w:jc w:val="left"/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sz w:val="20"/>
                <w:szCs w:val="20"/>
                <w:lang w:val="en-GB"/>
              </w:rPr>
              <w:t>11</w:t>
            </w:r>
            <w:r w:rsidRPr="005040AA">
              <w:rPr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b w:val="0"/>
                <w:sz w:val="20"/>
                <w:szCs w:val="20"/>
                <w:lang w:val="en-GB"/>
              </w:rPr>
              <w:t xml:space="preserve"> August</w:t>
            </w:r>
            <w:r w:rsidRPr="005040AA">
              <w:rPr>
                <w:b w:val="0"/>
                <w:sz w:val="20"/>
                <w:szCs w:val="20"/>
                <w:lang w:val="en-GB"/>
              </w:rPr>
              <w:t xml:space="preserve">: </w:t>
            </w:r>
            <w:r w:rsidRPr="005040AA">
              <w:rPr>
                <w:b w:val="0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b w:val="0"/>
                <w:sz w:val="20"/>
                <w:szCs w:val="20"/>
                <w:lang w:val="en-GB"/>
              </w:rPr>
              <w:t>Thirsk</w:t>
            </w:r>
            <w:proofErr w:type="spellEnd"/>
            <w:r w:rsidRPr="005040AA">
              <w:rPr>
                <w:b w:val="0"/>
                <w:sz w:val="20"/>
                <w:szCs w:val="20"/>
                <w:lang w:val="en-GB"/>
              </w:rPr>
              <w:t xml:space="preserve"> </w:t>
            </w:r>
            <w:r w:rsidR="00F406FB">
              <w:rPr>
                <w:b w:val="0"/>
                <w:sz w:val="20"/>
                <w:szCs w:val="20"/>
                <w:lang w:val="en-GB"/>
              </w:rPr>
              <w:t xml:space="preserve">(venue </w:t>
            </w:r>
            <w:proofErr w:type="spellStart"/>
            <w:r w:rsidR="00F406FB">
              <w:rPr>
                <w:b w:val="0"/>
                <w:sz w:val="20"/>
                <w:szCs w:val="20"/>
                <w:lang w:val="en-GB"/>
              </w:rPr>
              <w:t>tbc</w:t>
            </w:r>
            <w:proofErr w:type="spellEnd"/>
            <w:r w:rsidR="00F406FB">
              <w:rPr>
                <w:b w:val="0"/>
                <w:sz w:val="20"/>
                <w:szCs w:val="20"/>
                <w:lang w:val="en-GB"/>
              </w:rPr>
              <w:t>)</w:t>
            </w:r>
          </w:p>
          <w:p w:rsidR="005040AA" w:rsidRPr="005040AA" w:rsidRDefault="005040AA" w:rsidP="00E06002">
            <w:pPr>
              <w:pStyle w:val="Address"/>
              <w:spacing w:before="60" w:after="60"/>
              <w:jc w:val="left"/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sz w:val="20"/>
                <w:szCs w:val="20"/>
                <w:lang w:val="en-GB"/>
              </w:rPr>
              <w:t>6</w:t>
            </w:r>
            <w:r w:rsidRPr="005040AA">
              <w:rPr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b w:val="0"/>
                <w:sz w:val="20"/>
                <w:szCs w:val="20"/>
                <w:lang w:val="en-GB"/>
              </w:rPr>
              <w:t xml:space="preserve"> October</w:t>
            </w:r>
            <w:r w:rsidRPr="005040AA">
              <w:rPr>
                <w:b w:val="0"/>
                <w:sz w:val="20"/>
                <w:szCs w:val="20"/>
                <w:lang w:val="en-GB"/>
              </w:rPr>
              <w:t xml:space="preserve">: </w:t>
            </w:r>
            <w:r w:rsidRPr="005040AA">
              <w:rPr>
                <w:b w:val="0"/>
                <w:sz w:val="20"/>
                <w:szCs w:val="20"/>
                <w:lang w:val="en-GB"/>
              </w:rPr>
              <w:tab/>
              <w:t>Preston</w:t>
            </w:r>
            <w:r w:rsidR="00E06002">
              <w:rPr>
                <w:b w:val="0"/>
                <w:sz w:val="20"/>
                <w:szCs w:val="20"/>
                <w:lang w:val="en-GB"/>
              </w:rPr>
              <w:t xml:space="preserve"> – cup show (</w:t>
            </w:r>
            <w:r w:rsidR="00E06002" w:rsidRPr="00E06002">
              <w:rPr>
                <w:b w:val="0"/>
                <w:sz w:val="20"/>
                <w:szCs w:val="20"/>
              </w:rPr>
              <w:t xml:space="preserve">Christ Church, Victoria Road, </w:t>
            </w:r>
            <w:proofErr w:type="spellStart"/>
            <w:r w:rsidR="00E06002" w:rsidRPr="00E06002">
              <w:rPr>
                <w:b w:val="0"/>
                <w:sz w:val="20"/>
                <w:szCs w:val="20"/>
              </w:rPr>
              <w:t>Fulwood</w:t>
            </w:r>
            <w:proofErr w:type="spellEnd"/>
            <w:r w:rsidR="00E06002" w:rsidRPr="00E06002">
              <w:rPr>
                <w:b w:val="0"/>
                <w:sz w:val="20"/>
                <w:szCs w:val="20"/>
              </w:rPr>
              <w:t>, Preston</w:t>
            </w:r>
            <w:r w:rsidR="00E06002">
              <w:rPr>
                <w:b w:val="0"/>
                <w:sz w:val="20"/>
                <w:szCs w:val="20"/>
              </w:rPr>
              <w:t xml:space="preserve"> </w:t>
            </w:r>
            <w:r w:rsidR="00E06002" w:rsidRPr="00E06002">
              <w:rPr>
                <w:b w:val="0"/>
                <w:sz w:val="20"/>
                <w:szCs w:val="20"/>
              </w:rPr>
              <w:t>PR2 8N</w:t>
            </w:r>
            <w:r w:rsidR="00E06002">
              <w:rPr>
                <w:b w:val="0"/>
                <w:sz w:val="20"/>
                <w:szCs w:val="20"/>
              </w:rPr>
              <w:t>)</w:t>
            </w:r>
          </w:p>
          <w:p w:rsidR="006B4672" w:rsidRPr="005040AA" w:rsidRDefault="005040AA" w:rsidP="00E06002">
            <w:pPr>
              <w:pStyle w:val="Address"/>
              <w:spacing w:before="60" w:after="60"/>
              <w:jc w:val="left"/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sz w:val="20"/>
                <w:szCs w:val="20"/>
                <w:lang w:val="en-GB"/>
              </w:rPr>
              <w:t>8</w:t>
            </w:r>
            <w:r w:rsidRPr="005040AA">
              <w:rPr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b w:val="0"/>
                <w:sz w:val="20"/>
                <w:szCs w:val="20"/>
                <w:lang w:val="en-GB"/>
              </w:rPr>
              <w:t xml:space="preserve"> December</w:t>
            </w:r>
            <w:r w:rsidRPr="005040AA">
              <w:rPr>
                <w:b w:val="0"/>
                <w:sz w:val="20"/>
                <w:szCs w:val="20"/>
                <w:lang w:val="en-GB"/>
              </w:rPr>
              <w:t xml:space="preserve">: </w:t>
            </w:r>
            <w:r w:rsidRPr="005040AA">
              <w:rPr>
                <w:b w:val="0"/>
                <w:sz w:val="20"/>
                <w:szCs w:val="20"/>
                <w:lang w:val="en-GB"/>
              </w:rPr>
              <w:tab/>
            </w:r>
            <w:r>
              <w:rPr>
                <w:b w:val="0"/>
                <w:sz w:val="20"/>
                <w:szCs w:val="20"/>
                <w:lang w:val="en-GB"/>
              </w:rPr>
              <w:t>Newcastle Christmas show</w:t>
            </w:r>
            <w:r w:rsidR="00F406FB">
              <w:rPr>
                <w:b w:val="0"/>
                <w:sz w:val="20"/>
                <w:szCs w:val="20"/>
                <w:lang w:val="en-GB"/>
              </w:rPr>
              <w:t xml:space="preserve"> (venue </w:t>
            </w:r>
            <w:proofErr w:type="spellStart"/>
            <w:r w:rsidR="00F406FB">
              <w:rPr>
                <w:b w:val="0"/>
                <w:sz w:val="20"/>
                <w:szCs w:val="20"/>
                <w:lang w:val="en-GB"/>
              </w:rPr>
              <w:t>tbc</w:t>
            </w:r>
            <w:proofErr w:type="spellEnd"/>
            <w:r w:rsidR="00F406FB">
              <w:rPr>
                <w:b w:val="0"/>
                <w:sz w:val="20"/>
                <w:szCs w:val="20"/>
                <w:lang w:val="en-GB"/>
              </w:rPr>
              <w:t>)</w:t>
            </w:r>
          </w:p>
        </w:tc>
      </w:tr>
    </w:tbl>
    <w:p w:rsidR="005040AA" w:rsidRDefault="005040AA" w:rsidP="00E06002"/>
    <w:sectPr w:rsidR="005040AA" w:rsidSect="006B4672">
      <w:pgSz w:w="12240" w:h="15840" w:code="15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0AA"/>
    <w:rsid w:val="000A38DD"/>
    <w:rsid w:val="002A37CC"/>
    <w:rsid w:val="002D75C9"/>
    <w:rsid w:val="00485898"/>
    <w:rsid w:val="005040AA"/>
    <w:rsid w:val="006B4672"/>
    <w:rsid w:val="007F416C"/>
    <w:rsid w:val="008335DF"/>
    <w:rsid w:val="00BD7288"/>
    <w:rsid w:val="00D314E2"/>
    <w:rsid w:val="00E06002"/>
    <w:rsid w:val="00F40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4672"/>
  </w:style>
  <w:style w:type="paragraph" w:styleId="Heading1">
    <w:name w:val="heading 1"/>
    <w:basedOn w:val="Normal"/>
    <w:next w:val="Normal"/>
    <w:link w:val="Heading1Char"/>
    <w:uiPriority w:val="9"/>
    <w:qFormat/>
    <w:rsid w:val="006B4672"/>
    <w:pPr>
      <w:spacing w:before="120" w:after="120"/>
      <w:ind w:right="180"/>
      <w:jc w:val="right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Host">
    <w:name w:val="Table Host"/>
    <w:basedOn w:val="TableNormal"/>
    <w:uiPriority w:val="99"/>
    <w:rsid w:val="006B467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72"/>
    <w:rPr>
      <w:rFonts w:ascii="Tahoma" w:hAnsi="Tahoma" w:cs="Tahoma"/>
      <w:sz w:val="16"/>
      <w:szCs w:val="16"/>
    </w:rPr>
  </w:style>
  <w:style w:type="paragraph" w:customStyle="1" w:styleId="Year">
    <w:name w:val="Year"/>
    <w:basedOn w:val="Normal"/>
    <w:qFormat/>
    <w:rsid w:val="006B4672"/>
    <w:pPr>
      <w:spacing w:line="2200" w:lineRule="exact"/>
    </w:pPr>
    <w:rPr>
      <w:rFonts w:asciiTheme="majorHAnsi" w:hAnsiTheme="majorHAnsi"/>
      <w:b/>
      <w:position w:val="-36"/>
      <w:sz w:val="220"/>
      <w:szCs w:val="220"/>
    </w:rPr>
  </w:style>
  <w:style w:type="character" w:customStyle="1" w:styleId="Heading1Char">
    <w:name w:val="Heading 1 Char"/>
    <w:basedOn w:val="DefaultParagraphFont"/>
    <w:link w:val="Heading1"/>
    <w:uiPriority w:val="9"/>
    <w:rsid w:val="006B4672"/>
    <w:rPr>
      <w:b/>
      <w:sz w:val="36"/>
      <w:szCs w:val="44"/>
    </w:rPr>
  </w:style>
  <w:style w:type="table" w:customStyle="1" w:styleId="CalendarTables">
    <w:name w:val="Calendar Tables"/>
    <w:basedOn w:val="TableNormal"/>
    <w:uiPriority w:val="99"/>
    <w:rsid w:val="006B467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ay">
    <w:name w:val="Day"/>
    <w:basedOn w:val="Normal"/>
    <w:qFormat/>
    <w:rsid w:val="006B4672"/>
    <w:pPr>
      <w:spacing w:after="60" w:line="288" w:lineRule="auto"/>
      <w:jc w:val="center"/>
    </w:pPr>
    <w:rPr>
      <w:rFonts w:asciiTheme="majorHAnsi" w:hAnsiTheme="majorHAnsi"/>
      <w:noProof/>
      <w:color w:val="969696" w:themeColor="accent3"/>
      <w:sz w:val="18"/>
      <w:szCs w:val="20"/>
    </w:rPr>
  </w:style>
  <w:style w:type="paragraph" w:styleId="Date">
    <w:name w:val="Date"/>
    <w:basedOn w:val="Normal"/>
    <w:next w:val="Normal"/>
    <w:link w:val="DateChar"/>
    <w:qFormat/>
    <w:rsid w:val="006B4672"/>
    <w:pPr>
      <w:spacing w:line="288" w:lineRule="auto"/>
      <w:jc w:val="center"/>
    </w:pPr>
    <w:rPr>
      <w:b/>
      <w:color w:val="000000" w:themeColor="text2"/>
      <w:sz w:val="16"/>
      <w:szCs w:val="18"/>
    </w:rPr>
  </w:style>
  <w:style w:type="character" w:customStyle="1" w:styleId="DateChar">
    <w:name w:val="Date Char"/>
    <w:basedOn w:val="DefaultParagraphFont"/>
    <w:link w:val="Date"/>
    <w:rsid w:val="006B4672"/>
    <w:rPr>
      <w:b/>
      <w:color w:val="000000" w:themeColor="text2"/>
      <w:sz w:val="16"/>
      <w:szCs w:val="18"/>
    </w:rPr>
  </w:style>
  <w:style w:type="paragraph" w:customStyle="1" w:styleId="Month">
    <w:name w:val="Month"/>
    <w:basedOn w:val="Normal"/>
    <w:qFormat/>
    <w:rsid w:val="006B4672"/>
    <w:pPr>
      <w:spacing w:before="240" w:after="120"/>
    </w:pPr>
    <w:rPr>
      <w:rFonts w:asciiTheme="majorHAnsi" w:hAnsiTheme="majorHAnsi"/>
      <w:caps/>
      <w:color w:val="000000" w:themeColor="text2"/>
      <w:sz w:val="20"/>
      <w:szCs w:val="20"/>
    </w:rPr>
  </w:style>
  <w:style w:type="paragraph" w:styleId="NoSpacing">
    <w:name w:val="No Spacing"/>
    <w:uiPriority w:val="1"/>
    <w:unhideWhenUsed/>
    <w:qFormat/>
    <w:rsid w:val="006B4672"/>
    <w:pPr>
      <w:ind w:left="29"/>
    </w:pPr>
  </w:style>
  <w:style w:type="paragraph" w:customStyle="1" w:styleId="Address">
    <w:name w:val="Address"/>
    <w:basedOn w:val="Normal"/>
    <w:uiPriority w:val="1"/>
    <w:qFormat/>
    <w:rsid w:val="006B4672"/>
    <w:pPr>
      <w:spacing w:before="120" w:after="120"/>
      <w:ind w:right="187"/>
      <w:jc w:val="right"/>
    </w:pPr>
    <w:rPr>
      <w:b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20ED32E-52C6-4784-8EF1-FFE3B26467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NERS SHOW CALENDAR 2012.docx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LM</cp:lastModifiedBy>
  <cp:revision>2</cp:revision>
  <cp:lastPrinted>2012-02-01T14:47:00Z</cp:lastPrinted>
  <dcterms:created xsi:type="dcterms:W3CDTF">2012-02-01T14:48:00Z</dcterms:created>
  <dcterms:modified xsi:type="dcterms:W3CDTF">2012-02-01T14:48:00Z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TC025652349991</vt:lpwstr>
  </property>
</Properties>
</file>